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961"/>
        <w:tblW w:w="10584" w:type="dxa"/>
        <w:tblLayout w:type="fixed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84"/>
      </w:tblGrid>
      <w:tr w:rsidR="00047F37" w:rsidRPr="00CF1A49" w:rsidTr="00FD6529">
        <w:trPr>
          <w:trHeight w:hRule="exact" w:val="1418"/>
        </w:trPr>
        <w:tc>
          <w:tcPr>
            <w:tcW w:w="10584" w:type="dxa"/>
            <w:tcMar>
              <w:top w:w="0" w:type="dxa"/>
              <w:bottom w:w="0" w:type="dxa"/>
            </w:tcMar>
          </w:tcPr>
          <w:p w:rsidR="00047F37" w:rsidRPr="00CF1A49" w:rsidRDefault="004274EF" w:rsidP="00FD6529">
            <w:pPr>
              <w:pStyle w:val="Title"/>
              <w:jc w:val="left"/>
            </w:pPr>
            <w:r>
              <w:rPr>
                <w:rStyle w:val="IntenseEmphasis"/>
              </w:rPr>
              <w:t xml:space="preserve">           </w:t>
            </w:r>
            <w:r w:rsidR="00047F37">
              <w:rPr>
                <w:rStyle w:val="IntenseEmphasis"/>
              </w:rPr>
              <w:t>akhil</w:t>
            </w:r>
            <w:r w:rsidR="00047F37">
              <w:t xml:space="preserve"> gadhasu</w:t>
            </w:r>
            <w:r w:rsidR="00047F37" w:rsidRPr="00CF1A49">
              <w:t xml:space="preserve"> </w:t>
            </w:r>
          </w:p>
          <w:p w:rsidR="00047F37" w:rsidRPr="009A0508" w:rsidRDefault="00FD6529" w:rsidP="00FD6529">
            <w:pPr>
              <w:pStyle w:val="ContactInfo"/>
            </w:pPr>
            <w:r>
              <w:t>8-2</w:t>
            </w:r>
            <w:r w:rsidR="00047F37">
              <w:t>-452 khattarampur Karimnagar - 505001</w:t>
            </w:r>
            <w:r w:rsidR="00047F37" w:rsidRPr="009A050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38D4B8E16B843B3ABE2EC575FACF55D"/>
                </w:placeholder>
                <w:temporary/>
                <w:showingPlcHdr/>
                <w15:appearance w15:val="hidden"/>
              </w:sdtPr>
              <w:sdtEndPr/>
              <w:sdtContent>
                <w:r w:rsidR="00047F37" w:rsidRPr="009A0508">
                  <w:t>·</w:t>
                </w:r>
              </w:sdtContent>
            </w:sdt>
            <w:r w:rsidR="00047F37">
              <w:t xml:space="preserve"> 8790384299</w:t>
            </w:r>
          </w:p>
          <w:p w:rsidR="00047F37" w:rsidRPr="00CF1A49" w:rsidRDefault="00047F37" w:rsidP="00FD6529">
            <w:pPr>
              <w:pStyle w:val="ContactInfoEmphasis"/>
              <w:contextualSpacing w:val="0"/>
            </w:pPr>
            <w:r>
              <w:t>gadhasuakhil@gmail.com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E382E069AF74E9A9866F792A7BB3F5B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="004274EF">
              <w:t xml:space="preserve"> </w:t>
            </w:r>
            <w:r w:rsidR="00FD6529">
              <w:t xml:space="preserve"> </w:t>
            </w:r>
            <w:hyperlink r:id="rId10" w:history="1">
              <w:r w:rsidR="00E07A0C" w:rsidRPr="0043419D">
                <w:rPr>
                  <w:rStyle w:val="Hyperlink"/>
                </w:rPr>
                <w:t>https://www.linkedin.com/in/akhil-gadhas</w:t>
              </w:r>
              <w:r w:rsidR="00E07A0C" w:rsidRPr="0043419D">
                <w:rPr>
                  <w:rStyle w:val="Hyperlink"/>
                </w:rPr>
                <w:t>u</w:t>
              </w:r>
              <w:r w:rsidR="00E07A0C" w:rsidRPr="0043419D">
                <w:rPr>
                  <w:rStyle w:val="Hyperlink"/>
                </w:rPr>
                <w:t>-78a0b714b/</w:t>
              </w:r>
            </w:hyperlink>
            <w:r w:rsidR="00E07A0C">
              <w:t xml:space="preserve"> </w:t>
            </w:r>
            <w:bookmarkStart w:id="0" w:name="_GoBack"/>
            <w:bookmarkEnd w:id="0"/>
          </w:p>
        </w:tc>
      </w:tr>
      <w:tr w:rsidR="00047F37" w:rsidRPr="00CF1A49" w:rsidTr="00FD6529">
        <w:trPr>
          <w:trHeight w:val="1195"/>
        </w:trPr>
        <w:tc>
          <w:tcPr>
            <w:tcW w:w="10584" w:type="dxa"/>
            <w:tcMar>
              <w:top w:w="432" w:type="dxa"/>
            </w:tcMar>
          </w:tcPr>
          <w:p w:rsidR="00047F37" w:rsidRDefault="00047F37" w:rsidP="00FD6529">
            <w:pPr>
              <w:pStyle w:val="BodyText"/>
              <w:spacing w:beforeLines="100" w:before="240" w:afterLines="100" w:after="240" w:line="280" w:lineRule="auto"/>
              <w:ind w:left="118"/>
            </w:pPr>
            <w:r w:rsidRPr="009A0508">
              <w:t>Analytical</w:t>
            </w:r>
            <w:r w:rsidR="00FD6529">
              <w:t>, organized, detail-oriented, s</w:t>
            </w:r>
            <w:r>
              <w:t xml:space="preserve">elf-motivated and </w:t>
            </w:r>
            <w:r w:rsidRPr="006F09A5">
              <w:t xml:space="preserve">highly passionate fresher looking for an opportunity to work in a challenging organization to utilize my skills and knowledge to work for the growth of the organization and </w:t>
            </w:r>
          </w:p>
          <w:p w:rsidR="00047F37" w:rsidRDefault="00047F37" w:rsidP="00FD6529">
            <w:pPr>
              <w:pStyle w:val="BodyText"/>
              <w:spacing w:beforeLines="100" w:before="240" w:afterLines="100" w:after="240" w:line="280" w:lineRule="auto"/>
              <w:ind w:left="118"/>
            </w:pPr>
            <w:r w:rsidRPr="006F09A5">
              <w:t>also improve myself</w:t>
            </w:r>
            <w:r>
              <w:t>.</w:t>
            </w:r>
          </w:p>
          <w:p w:rsidR="004274EF" w:rsidRPr="0077722E" w:rsidRDefault="004274EF" w:rsidP="00FD6529">
            <w:pPr>
              <w:pStyle w:val="Heading1"/>
              <w:spacing w:beforeLines="100" w:before="240" w:afterLines="100" w:after="240"/>
              <w:outlineLvl w:val="0"/>
            </w:pPr>
            <w:r w:rsidRPr="0077722E">
              <w:t>education</w:t>
            </w:r>
          </w:p>
        </w:tc>
      </w:tr>
    </w:tbl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2"/>
      </w:tblGrid>
      <w:tr w:rsidR="004274EF" w:rsidRPr="00CF1A49" w:rsidTr="004274EF">
        <w:tc>
          <w:tcPr>
            <w:tcW w:w="10723" w:type="dxa"/>
          </w:tcPr>
          <w:p w:rsidR="004274EF" w:rsidRPr="00CF1A49" w:rsidRDefault="004274EF" w:rsidP="00931275">
            <w:pPr>
              <w:pStyle w:val="Heading3"/>
              <w:contextualSpacing w:val="0"/>
              <w:outlineLvl w:val="2"/>
            </w:pPr>
            <w:r>
              <w:t>feb</w:t>
            </w:r>
            <w:r w:rsidR="009869DD">
              <w:t>ruary</w:t>
            </w:r>
            <w:r>
              <w:t xml:space="preserve"> 2022 – feb</w:t>
            </w:r>
            <w:r w:rsidR="009869DD">
              <w:t>ruary</w:t>
            </w:r>
            <w:r>
              <w:t xml:space="preserve"> 2023</w:t>
            </w:r>
          </w:p>
          <w:p w:rsidR="004274EF" w:rsidRPr="00CF1A49" w:rsidRDefault="004274EF" w:rsidP="00931275">
            <w:pPr>
              <w:pStyle w:val="Heading2"/>
              <w:contextualSpacing w:val="0"/>
              <w:outlineLvl w:val="1"/>
            </w:pPr>
            <w:r>
              <w:t>POST – gRADUATION DIPLOMA, COMPUTATIONAL DATA SCIENCE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IN</w:t>
            </w:r>
            <w:r w:rsidR="009869DD">
              <w:rPr>
                <w:rStyle w:val="SubtleReference"/>
              </w:rPr>
              <w:t>ternational School o</w:t>
            </w:r>
            <w:r>
              <w:rPr>
                <w:rStyle w:val="SubtleReference"/>
              </w:rPr>
              <w:t>F</w:t>
            </w:r>
            <w:r w:rsidR="009869DD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E</w:t>
            </w:r>
            <w:r w:rsidR="009869DD">
              <w:rPr>
                <w:rStyle w:val="SubtleReference"/>
              </w:rPr>
              <w:t>ngineering (Insofe by Upgrade)</w:t>
            </w:r>
            <w:r>
              <w:rPr>
                <w:rStyle w:val="SubtleReference"/>
              </w:rPr>
              <w:t>, HYDERABAD.</w:t>
            </w:r>
          </w:p>
          <w:p w:rsidR="004274EF" w:rsidRDefault="00044390" w:rsidP="00931275">
            <w:pPr>
              <w:pStyle w:val="ListBullet"/>
            </w:pPr>
            <w:r>
              <w:t>Skills: Excel, Python</w:t>
            </w:r>
            <w:r w:rsidR="004274EF">
              <w:t>, Statistics</w:t>
            </w:r>
            <w:r>
              <w:t xml:space="preserve"> and Regression</w:t>
            </w:r>
            <w:r w:rsidR="004274EF">
              <w:t>, Machine Learning, Deep Learning, Neural Networks, Power BI, Git</w:t>
            </w:r>
            <w:r>
              <w:t xml:space="preserve"> Hub</w:t>
            </w:r>
            <w:r w:rsidR="004274EF">
              <w:t>, DevOps, Azure, SQL.</w:t>
            </w:r>
          </w:p>
          <w:p w:rsidR="004274EF" w:rsidRDefault="004274EF" w:rsidP="00931275">
            <w:pPr>
              <w:pStyle w:val="ListBullet"/>
              <w:numPr>
                <w:ilvl w:val="0"/>
                <w:numId w:val="0"/>
              </w:numPr>
            </w:pPr>
          </w:p>
          <w:p w:rsidR="004274EF" w:rsidRPr="00CF1A49" w:rsidRDefault="004274EF" w:rsidP="00931275">
            <w:pPr>
              <w:pStyle w:val="Heading3"/>
              <w:contextualSpacing w:val="0"/>
              <w:outlineLvl w:val="2"/>
            </w:pPr>
            <w:r>
              <w:t xml:space="preserve">MAY 2018 – </w:t>
            </w:r>
            <w:r w:rsidR="009869DD">
              <w:t xml:space="preserve">july </w:t>
            </w:r>
            <w:r>
              <w:t>2021</w:t>
            </w:r>
          </w:p>
          <w:p w:rsidR="004274EF" w:rsidRPr="00CF1A49" w:rsidRDefault="004274EF" w:rsidP="00931275">
            <w:pPr>
              <w:pStyle w:val="Heading2"/>
              <w:contextualSpacing w:val="0"/>
              <w:outlineLvl w:val="1"/>
            </w:pPr>
            <w:r>
              <w:t>Bachelor of TECHNOLOGY in ELECTRICAL AND ELECTRONICS eNGINEERING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bALAJI INSTITUTE OF TECHNOLOGY AND SCIENCES, WARANGAL</w:t>
            </w:r>
          </w:p>
          <w:p w:rsidR="004274EF" w:rsidRPr="00CF1A49" w:rsidRDefault="004274EF" w:rsidP="00931275">
            <w:pPr>
              <w:pStyle w:val="ListBullet"/>
            </w:pPr>
            <w:r>
              <w:t>CGPA – 7.19</w:t>
            </w:r>
          </w:p>
        </w:tc>
      </w:tr>
    </w:tbl>
    <w:p w:rsidR="004E01EB" w:rsidRPr="00CF1A49" w:rsidRDefault="00A32890" w:rsidP="0082428E">
      <w:pPr>
        <w:pStyle w:val="Heading1"/>
        <w:spacing w:beforeLines="100" w:before="240" w:afterLines="100" w:after="240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462"/>
      </w:tblGrid>
      <w:tr w:rsidR="001D0BF1" w:rsidRPr="00CF1A49" w:rsidTr="0082428E">
        <w:tc>
          <w:tcPr>
            <w:tcW w:w="10723" w:type="dxa"/>
          </w:tcPr>
          <w:p w:rsidR="001D0BF1" w:rsidRPr="00CF1A49" w:rsidRDefault="00A32890" w:rsidP="001D0BF1">
            <w:pPr>
              <w:pStyle w:val="Heading3"/>
              <w:contextualSpacing w:val="0"/>
              <w:outlineLvl w:val="2"/>
            </w:pPr>
            <w:r>
              <w:t>April 2022 – feb</w:t>
            </w:r>
            <w:r w:rsidR="009869DD">
              <w:t>ruary</w:t>
            </w:r>
            <w:r>
              <w:t xml:space="preserve"> 2023</w:t>
            </w:r>
          </w:p>
          <w:p w:rsidR="001D0BF1" w:rsidRPr="00CF1A49" w:rsidRDefault="00A32890" w:rsidP="001D0BF1">
            <w:pPr>
              <w:pStyle w:val="Heading2"/>
              <w:contextualSpacing w:val="0"/>
              <w:outlineLvl w:val="1"/>
            </w:pPr>
            <w:r>
              <w:t>data science trainee</w:t>
            </w:r>
            <w:r w:rsidR="00BD66B0">
              <w:t xml:space="preserve"> - </w:t>
            </w:r>
            <w:r w:rsidR="00FA147D">
              <w:rPr>
                <w:rStyle w:val="SubtleReference"/>
              </w:rPr>
              <w:t xml:space="preserve">turing minds. AI, </w:t>
            </w:r>
            <w:r>
              <w:rPr>
                <w:rStyle w:val="SubtleReference"/>
              </w:rPr>
              <w:t>hyderabad</w:t>
            </w:r>
          </w:p>
          <w:p w:rsidR="004274EF" w:rsidRPr="00CF1A49" w:rsidRDefault="00A32890" w:rsidP="001D0BF1">
            <w:r w:rsidRPr="00A32890">
              <w:rPr>
                <w:b/>
                <w:bCs/>
              </w:rPr>
              <w:t>Skills:</w:t>
            </w:r>
            <w:r w:rsidRPr="00A32890">
              <w:t xml:space="preserve"> Machine Learning </w:t>
            </w:r>
            <w:r w:rsidR="00FA147D">
              <w:t xml:space="preserve">· Python, R, SQL · Power BI · Stats and Regression · </w:t>
            </w:r>
            <w:r w:rsidRPr="00A32890">
              <w:t xml:space="preserve"> Excel</w:t>
            </w:r>
          </w:p>
        </w:tc>
      </w:tr>
    </w:tbl>
    <w:p w:rsidR="0082428E" w:rsidRPr="00CF1A49" w:rsidRDefault="004274EF" w:rsidP="0082428E">
      <w:pPr>
        <w:pStyle w:val="Heading1"/>
      </w:pPr>
      <w:r>
        <w:t>projects and internship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462"/>
      </w:tblGrid>
      <w:tr w:rsidR="0082428E" w:rsidRPr="00CF1A49" w:rsidTr="00640127">
        <w:tc>
          <w:tcPr>
            <w:tcW w:w="10723" w:type="dxa"/>
          </w:tcPr>
          <w:p w:rsidR="0082428E" w:rsidRPr="00CF1A49" w:rsidRDefault="00A32890" w:rsidP="00F40ECD">
            <w:pPr>
              <w:pStyle w:val="Heading3"/>
              <w:contextualSpacing w:val="0"/>
              <w:outlineLvl w:val="2"/>
            </w:pPr>
            <w:r>
              <w:t>feb</w:t>
            </w:r>
            <w:r w:rsidR="00BD66B0">
              <w:t>ruary</w:t>
            </w:r>
            <w:r>
              <w:t xml:space="preserve"> 2023 – March 2023</w:t>
            </w:r>
          </w:p>
          <w:p w:rsidR="0082428E" w:rsidRPr="00BD66B0" w:rsidRDefault="00A32890" w:rsidP="00F40ECD">
            <w:pPr>
              <w:pStyle w:val="Heading2"/>
              <w:contextualSpacing w:val="0"/>
              <w:outlineLvl w:val="1"/>
              <w:rPr>
                <w:rStyle w:val="SubtleReference"/>
                <w:b/>
                <w:smallCaps w:val="0"/>
                <w:color w:val="1D824C" w:themeColor="accent1"/>
              </w:rPr>
            </w:pPr>
            <w:r w:rsidRPr="00A32890">
              <w:t>Robust-Yield-Prediction-on-various-Farm-Processing-Units</w:t>
            </w:r>
            <w:r w:rsidR="007D7642">
              <w:t xml:space="preserve"> - </w:t>
            </w:r>
            <w:r w:rsidR="007D7642">
              <w:rPr>
                <w:rStyle w:val="SubtleReference"/>
              </w:rPr>
              <w:t>INSOFE</w:t>
            </w:r>
          </w:p>
          <w:p w:rsidR="0082428E" w:rsidRDefault="00BD66B0" w:rsidP="00F40ECD">
            <w:r w:rsidRPr="00BD66B0">
              <w:t>Robust Yield Prediction on Farm Units for a new food chain company using Machine Learning.</w:t>
            </w:r>
          </w:p>
          <w:p w:rsidR="00BD66B0" w:rsidRPr="00CF1A49" w:rsidRDefault="00BD66B0" w:rsidP="00F40ECD">
            <w:r>
              <w:t xml:space="preserve">Project URL : </w:t>
            </w:r>
            <w:hyperlink r:id="rId11" w:history="1">
              <w:r w:rsidRPr="00BD66B0">
                <w:rPr>
                  <w:rStyle w:val="Hyperlink"/>
                </w:rPr>
                <w:t>https://github.com/gakhil117/Robust-Yield-Prediction-on-various-Farm-Processing-Units.git</w:t>
              </w:r>
            </w:hyperlink>
          </w:p>
        </w:tc>
      </w:tr>
      <w:tr w:rsidR="0082428E" w:rsidRPr="00CF1A49" w:rsidTr="00640127">
        <w:tc>
          <w:tcPr>
            <w:tcW w:w="10723" w:type="dxa"/>
            <w:tcMar>
              <w:top w:w="216" w:type="dxa"/>
            </w:tcMar>
          </w:tcPr>
          <w:p w:rsidR="00047F37" w:rsidRPr="00CF1A49" w:rsidRDefault="00047F37" w:rsidP="00047F37">
            <w:pPr>
              <w:pStyle w:val="Heading3"/>
              <w:contextualSpacing w:val="0"/>
              <w:outlineLvl w:val="2"/>
            </w:pPr>
            <w:r>
              <w:t>april 2021 – june 2021</w:t>
            </w:r>
          </w:p>
          <w:p w:rsidR="00BD66B0" w:rsidRPr="00CF1A49" w:rsidRDefault="00BD66B0" w:rsidP="00BD66B0">
            <w:pPr>
              <w:pStyle w:val="Heading2"/>
              <w:contextualSpacing w:val="0"/>
              <w:outlineLvl w:val="1"/>
            </w:pPr>
            <w:r>
              <w:t xml:space="preserve">a novel converter topology for standalone hybrid pv wind battery power system - </w:t>
            </w:r>
            <w:r>
              <w:rPr>
                <w:rStyle w:val="SubtleReference"/>
              </w:rPr>
              <w:t>Academic project associated with bits, warangal</w:t>
            </w:r>
          </w:p>
          <w:p w:rsidR="0082428E" w:rsidRDefault="00BD66B0" w:rsidP="00BD66B0">
            <w:r w:rsidRPr="00BD66B0">
              <w:t>Projec</w:t>
            </w:r>
            <w:r w:rsidR="004274EF">
              <w:t xml:space="preserve">t demonstrates interfacing of MATLAB and Arduino for </w:t>
            </w:r>
            <w:r w:rsidRPr="00BD66B0">
              <w:t>household equipment monitoring and control.</w:t>
            </w:r>
          </w:p>
          <w:p w:rsidR="00640127" w:rsidRDefault="00640127" w:rsidP="00BD66B0">
            <w:r>
              <w:t xml:space="preserve">Project URL : </w:t>
            </w:r>
            <w:hyperlink r:id="rId12" w:history="1">
              <w:r w:rsidRPr="00640127">
                <w:rPr>
                  <w:rStyle w:val="Hyperlink"/>
                </w:rPr>
                <w:t>https://github.com/gakhil117/Academic-Projects-Mini</w:t>
              </w:r>
            </w:hyperlink>
          </w:p>
          <w:p w:rsidR="00640127" w:rsidRDefault="00640127" w:rsidP="00BD66B0"/>
          <w:p w:rsidR="00640127" w:rsidRPr="00CF1A49" w:rsidRDefault="00640127" w:rsidP="00640127">
            <w:pPr>
              <w:pStyle w:val="Heading3"/>
              <w:contextualSpacing w:val="0"/>
              <w:outlineLvl w:val="2"/>
            </w:pPr>
            <w:r>
              <w:t>august 2020 – september 2020</w:t>
            </w:r>
          </w:p>
          <w:p w:rsidR="00640127" w:rsidRPr="00CF1A49" w:rsidRDefault="00640127" w:rsidP="00640127">
            <w:pPr>
              <w:pStyle w:val="Heading2"/>
              <w:contextualSpacing w:val="0"/>
              <w:outlineLvl w:val="1"/>
            </w:pPr>
            <w:r>
              <w:t xml:space="preserve">plc based motor fault detection and protection </w:t>
            </w:r>
            <w:r w:rsidR="00543F87">
              <w:t>–</w:t>
            </w:r>
            <w:r>
              <w:t xml:space="preserve"> </w:t>
            </w:r>
            <w:r w:rsidR="00543F87">
              <w:rPr>
                <w:rStyle w:val="SubtleReference"/>
              </w:rPr>
              <w:t>nsic – ecil, hyderabad.</w:t>
            </w:r>
          </w:p>
          <w:p w:rsidR="00640127" w:rsidRDefault="00543F87" w:rsidP="00640127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Completed the Program and assigned modules as per requirements with in the time frame.</w:t>
            </w:r>
          </w:p>
          <w:p w:rsidR="00640127" w:rsidRDefault="00640127" w:rsidP="00640127">
            <w:r>
              <w:t>URL :</w:t>
            </w:r>
            <w:r w:rsidR="00543F87">
              <w:t xml:space="preserve"> </w:t>
            </w:r>
            <w:hyperlink r:id="rId13" w:history="1">
              <w:r w:rsidR="00FA147D" w:rsidRPr="005D18FD">
                <w:rPr>
                  <w:rStyle w:val="Hyperlink"/>
                </w:rPr>
                <w:t>https://github.com/gakhil117/My-Certifications/blob/main/NSIC_Internship_hyd.pdf</w:t>
              </w:r>
            </w:hyperlink>
            <w:r w:rsidR="00FA147D">
              <w:t xml:space="preserve"> </w:t>
            </w:r>
          </w:p>
        </w:tc>
      </w:tr>
    </w:tbl>
    <w:p w:rsidR="00FD6529" w:rsidRDefault="00FD6529" w:rsidP="00FD6529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lastRenderedPageBreak/>
        <w:t>certifications and trainings</w:t>
      </w:r>
    </w:p>
    <w:p w:rsidR="00FD6529" w:rsidRPr="006E1507" w:rsidRDefault="00FD6529" w:rsidP="00FD6529">
      <w:pPr>
        <w:pStyle w:val="ListBullet"/>
        <w:spacing w:line="276" w:lineRule="auto"/>
      </w:pPr>
      <w:r w:rsidRPr="0077722E">
        <w:rPr>
          <w:b/>
        </w:rPr>
        <w:t>“DATA SCIENCE AND AI”</w:t>
      </w:r>
      <w:r w:rsidR="009869DD">
        <w:t xml:space="preserve"> from Social </w:t>
      </w:r>
      <w:proofErr w:type="spellStart"/>
      <w:r w:rsidR="009869DD">
        <w:t>Prachar</w:t>
      </w:r>
      <w:proofErr w:type="spellEnd"/>
      <w:r w:rsidR="009869DD">
        <w:t>, Hyderabad</w:t>
      </w:r>
    </w:p>
    <w:p w:rsidR="00FD6529" w:rsidRDefault="0077722E" w:rsidP="00FD6529">
      <w:pPr>
        <w:pStyle w:val="ListBullet"/>
        <w:spacing w:line="276" w:lineRule="auto"/>
      </w:pPr>
      <w:r>
        <w:rPr>
          <w:b/>
        </w:rPr>
        <w:t>“</w:t>
      </w:r>
      <w:r w:rsidRPr="00FA147D">
        <w:rPr>
          <w:b/>
        </w:rPr>
        <w:t>INTRODUCTION TO PROGRAMMING USING PYTHON</w:t>
      </w:r>
      <w:r>
        <w:rPr>
          <w:b/>
        </w:rPr>
        <w:t>”</w:t>
      </w:r>
      <w:r>
        <w:t xml:space="preserve"> </w:t>
      </w:r>
      <w:r w:rsidR="00FD6529">
        <w:t xml:space="preserve">by </w:t>
      </w:r>
      <w:proofErr w:type="spellStart"/>
      <w:r w:rsidR="00FD6529">
        <w:t>Internshala</w:t>
      </w:r>
      <w:proofErr w:type="spellEnd"/>
      <w:r w:rsidR="00FD6529">
        <w:t>.</w:t>
      </w:r>
    </w:p>
    <w:p w:rsidR="00FD6529" w:rsidRDefault="0077722E" w:rsidP="00FD6529">
      <w:pPr>
        <w:pStyle w:val="ListBullet"/>
        <w:spacing w:line="276" w:lineRule="auto"/>
      </w:pPr>
      <w:r>
        <w:rPr>
          <w:b/>
        </w:rPr>
        <w:t>“</w:t>
      </w:r>
      <w:r w:rsidRPr="00FA147D">
        <w:rPr>
          <w:b/>
        </w:rPr>
        <w:t>ELEMENTS OF AI</w:t>
      </w:r>
      <w:r>
        <w:rPr>
          <w:b/>
        </w:rPr>
        <w:t>”</w:t>
      </w:r>
      <w:r>
        <w:t xml:space="preserve"> </w:t>
      </w:r>
      <w:r w:rsidR="00FD6529">
        <w:t xml:space="preserve">from </w:t>
      </w:r>
      <w:proofErr w:type="spellStart"/>
      <w:r w:rsidR="00FD6529">
        <w:t>Reaktor</w:t>
      </w:r>
      <w:proofErr w:type="spellEnd"/>
      <w:r w:rsidR="00FD6529">
        <w:t xml:space="preserve"> and University of Helsinki.</w:t>
      </w:r>
    </w:p>
    <w:p w:rsidR="00FD6529" w:rsidRDefault="0077722E" w:rsidP="00FD6529">
      <w:pPr>
        <w:pStyle w:val="ListBullet"/>
        <w:spacing w:line="276" w:lineRule="auto"/>
      </w:pPr>
      <w:r w:rsidRPr="00FA147D">
        <w:rPr>
          <w:b/>
        </w:rPr>
        <w:t>“INTRODUCTION TO CLOUD”</w:t>
      </w:r>
      <w:r>
        <w:t xml:space="preserve"> </w:t>
      </w:r>
      <w:r w:rsidR="00FD6529">
        <w:t>by IBM (Cognitive Class. Ai).</w:t>
      </w:r>
    </w:p>
    <w:p w:rsidR="00FD6529" w:rsidRDefault="00FD6529" w:rsidP="0077722E">
      <w:pPr>
        <w:pStyle w:val="ListBullet"/>
        <w:numPr>
          <w:ilvl w:val="0"/>
          <w:numId w:val="0"/>
        </w:numPr>
        <w:spacing w:line="276" w:lineRule="auto"/>
        <w:ind w:firstLine="360"/>
      </w:pPr>
      <w:r>
        <w:t xml:space="preserve">Credential URL: </w:t>
      </w:r>
      <w:hyperlink r:id="rId14" w:history="1">
        <w:r w:rsidRPr="005D18FD">
          <w:rPr>
            <w:rStyle w:val="Hyperlink"/>
          </w:rPr>
          <w:t>https://github.com/gakhil117/My-Certifications</w:t>
        </w:r>
      </w:hyperlink>
    </w:p>
    <w:p w:rsidR="00486277" w:rsidRPr="00FD6529" w:rsidRDefault="00FD6529" w:rsidP="00486277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69"/>
        <w:gridCol w:w="5269"/>
      </w:tblGrid>
      <w:tr w:rsidR="003A0632" w:rsidRPr="006E1507" w:rsidTr="00CF1A49">
        <w:tc>
          <w:tcPr>
            <w:tcW w:w="4675" w:type="dxa"/>
          </w:tcPr>
          <w:p w:rsidR="001E3120" w:rsidRDefault="00104EA8" w:rsidP="006E1507">
            <w:pPr>
              <w:pStyle w:val="ListBullet"/>
              <w:contextualSpacing w:val="0"/>
            </w:pPr>
            <w:r>
              <w:t>MS Excel</w:t>
            </w:r>
          </w:p>
          <w:p w:rsidR="00104EA8" w:rsidRPr="006E1507" w:rsidRDefault="00104EA8" w:rsidP="006E1507">
            <w:pPr>
              <w:pStyle w:val="ListBullet"/>
              <w:contextualSpacing w:val="0"/>
            </w:pPr>
            <w:r>
              <w:t>Python (EDA, Visualization, Model building, Packages)</w:t>
            </w:r>
          </w:p>
          <w:p w:rsidR="00104EA8" w:rsidRDefault="00104EA8" w:rsidP="00104EA8">
            <w:pPr>
              <w:pStyle w:val="ListBullet"/>
              <w:contextualSpacing w:val="0"/>
            </w:pPr>
            <w:r>
              <w:t>SQL</w:t>
            </w:r>
          </w:p>
          <w:p w:rsidR="009F4B58" w:rsidRPr="006E1507" w:rsidRDefault="00104EA8" w:rsidP="00047F37">
            <w:pPr>
              <w:pStyle w:val="ListBullet"/>
              <w:contextualSpacing w:val="0"/>
            </w:pPr>
            <w:r>
              <w:t>Statistics and Regression (SLR, MLR, Logistic, Lasso, Ridge, Elastic net)</w:t>
            </w:r>
          </w:p>
        </w:tc>
        <w:tc>
          <w:tcPr>
            <w:tcW w:w="4675" w:type="dxa"/>
            <w:tcMar>
              <w:left w:w="360" w:type="dxa"/>
            </w:tcMar>
          </w:tcPr>
          <w:p w:rsidR="00047F37" w:rsidRDefault="00047F37" w:rsidP="006E1507">
            <w:pPr>
              <w:pStyle w:val="ListBullet"/>
              <w:contextualSpacing w:val="0"/>
            </w:pPr>
            <w:r>
              <w:t>Machine Learning (Supervised and Unsupervised)</w:t>
            </w:r>
          </w:p>
          <w:p w:rsidR="001E3120" w:rsidRPr="006E1507" w:rsidRDefault="00104EA8" w:rsidP="006E1507">
            <w:pPr>
              <w:pStyle w:val="ListBullet"/>
              <w:contextualSpacing w:val="0"/>
            </w:pPr>
            <w:r>
              <w:t>Neural Networks (ANN, RNN, CNN)</w:t>
            </w:r>
          </w:p>
          <w:p w:rsidR="00A51F67" w:rsidRDefault="00A51F67" w:rsidP="00A51F67">
            <w:pPr>
              <w:pStyle w:val="ListBullet"/>
              <w:contextualSpacing w:val="0"/>
            </w:pPr>
            <w:r>
              <w:t>NLP, Deep Learning</w:t>
            </w:r>
          </w:p>
          <w:p w:rsidR="00A51F67" w:rsidRDefault="007D7642" w:rsidP="00A51F67">
            <w:pPr>
              <w:pStyle w:val="ListBullet"/>
              <w:contextualSpacing w:val="0"/>
            </w:pPr>
            <w:r>
              <w:t>Power BI (Visualization, Data Analysis)</w:t>
            </w:r>
          </w:p>
          <w:p w:rsidR="00A51F67" w:rsidRPr="006E1507" w:rsidRDefault="00047F37" w:rsidP="00047F37">
            <w:pPr>
              <w:pStyle w:val="ListBullet"/>
              <w:contextualSpacing w:val="0"/>
            </w:pPr>
            <w:r>
              <w:t>------</w:t>
            </w:r>
          </w:p>
        </w:tc>
      </w:tr>
    </w:tbl>
    <w:p w:rsidR="00ED6277" w:rsidRPr="00CF1A49" w:rsidRDefault="004274EF" w:rsidP="00ED6277">
      <w:pPr>
        <w:pStyle w:val="Heading1"/>
        <w:spacing w:beforeLines="100" w:before="240" w:afterLines="100" w:after="240"/>
      </w:pPr>
      <w:r>
        <w:t xml:space="preserve">activities </w:t>
      </w:r>
      <w:r w:rsidR="00DB0153">
        <w:t>and awards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462"/>
      </w:tblGrid>
      <w:tr w:rsidR="00ED6277" w:rsidRPr="00CF1A49" w:rsidTr="00F40ECD">
        <w:tc>
          <w:tcPr>
            <w:tcW w:w="10723" w:type="dxa"/>
          </w:tcPr>
          <w:p w:rsidR="00ED6277" w:rsidRPr="00CF1A49" w:rsidRDefault="009869DD" w:rsidP="00F40ECD">
            <w:pPr>
              <w:pStyle w:val="Heading3"/>
              <w:contextualSpacing w:val="0"/>
              <w:outlineLvl w:val="2"/>
            </w:pPr>
            <w:r>
              <w:t>may</w:t>
            </w:r>
            <w:r w:rsidR="00535353">
              <w:t xml:space="preserve"> 20</w:t>
            </w:r>
            <w:r>
              <w:t>21</w:t>
            </w:r>
          </w:p>
          <w:p w:rsidR="00ED6277" w:rsidRPr="00BD66B0" w:rsidRDefault="00ED6277" w:rsidP="00F40ECD">
            <w:pPr>
              <w:pStyle w:val="Heading2"/>
              <w:contextualSpacing w:val="0"/>
              <w:outlineLvl w:val="1"/>
              <w:rPr>
                <w:rStyle w:val="SubtleReference"/>
                <w:b/>
                <w:smallCaps w:val="0"/>
                <w:color w:val="1D824C" w:themeColor="accent1"/>
              </w:rPr>
            </w:pPr>
            <w:r>
              <w:t xml:space="preserve">Innovative idea using seaweed – adya puta – </w:t>
            </w:r>
            <w:r>
              <w:rPr>
                <w:rStyle w:val="SubtleReference"/>
              </w:rPr>
              <w:t>SR UNIVERSITY INCUBATOR</w:t>
            </w:r>
          </w:p>
          <w:p w:rsidR="00ED6277" w:rsidRDefault="00ED6277" w:rsidP="00F40ECD">
            <w:r>
              <w:t>M</w:t>
            </w:r>
            <w:r w:rsidRPr="00ED6277">
              <w:t>aking Edible packing material for food packing and cutlery’s, where we can eat them along with the fo</w:t>
            </w:r>
            <w:r>
              <w:t>od.</w:t>
            </w:r>
          </w:p>
          <w:p w:rsidR="000D1A76" w:rsidRDefault="00ED6277" w:rsidP="00F40ECD">
            <w:r>
              <w:t xml:space="preserve">Credential </w:t>
            </w:r>
            <w:r w:rsidR="000D1A76">
              <w:t>URL</w:t>
            </w:r>
            <w:r>
              <w:t xml:space="preserve">: </w:t>
            </w:r>
            <w:hyperlink r:id="rId15" w:history="1">
              <w:r w:rsidRPr="00A90D6A">
                <w:rPr>
                  <w:rStyle w:val="Hyperlink"/>
                </w:rPr>
                <w:t>https://github.com/gakhil117/Innovative-Idea-on-seaweed-ADYAPUTA</w:t>
              </w:r>
            </w:hyperlink>
          </w:p>
          <w:p w:rsidR="000D1A76" w:rsidRDefault="000D1A76" w:rsidP="00F40ECD"/>
          <w:p w:rsidR="000D1A76" w:rsidRPr="00CF1A49" w:rsidRDefault="000D1A76" w:rsidP="000D1A76">
            <w:pPr>
              <w:pStyle w:val="Heading3"/>
              <w:contextualSpacing w:val="0"/>
              <w:outlineLvl w:val="2"/>
            </w:pPr>
            <w:r>
              <w:t>February 2020</w:t>
            </w:r>
          </w:p>
          <w:p w:rsidR="000D1A76" w:rsidRPr="00CF1A49" w:rsidRDefault="000D1A76" w:rsidP="000D1A76">
            <w:pPr>
              <w:pStyle w:val="Heading2"/>
              <w:contextualSpacing w:val="0"/>
              <w:outlineLvl w:val="1"/>
            </w:pPr>
            <w:r>
              <w:t xml:space="preserve">ethical hacking and cyber security workshop – </w:t>
            </w:r>
            <w:r>
              <w:rPr>
                <w:rStyle w:val="SubtleReference"/>
              </w:rPr>
              <w:t>ou hyderabad and spyry tech.</w:t>
            </w:r>
          </w:p>
          <w:p w:rsidR="000D1A76" w:rsidRDefault="000D1A76" w:rsidP="000D1A76">
            <w:r>
              <w:t xml:space="preserve">Certificate of participation by University college of engineering, Osmania and </w:t>
            </w:r>
            <w:proofErr w:type="spellStart"/>
            <w:r>
              <w:t>Sp</w:t>
            </w:r>
            <w:r w:rsidR="00044390">
              <w:t>y</w:t>
            </w:r>
            <w:r>
              <w:t>ry</w:t>
            </w:r>
            <w:proofErr w:type="spellEnd"/>
            <w:r>
              <w:t xml:space="preserve"> Technologies, Bangalore.</w:t>
            </w:r>
          </w:p>
          <w:p w:rsidR="000D1A76" w:rsidRPr="00CF1A49" w:rsidRDefault="000D1A76" w:rsidP="00F40ECD">
            <w:r>
              <w:t xml:space="preserve">Credential URL: </w:t>
            </w:r>
            <w:hyperlink r:id="rId16" w:history="1">
              <w:r w:rsidR="002E31A6" w:rsidRPr="005D18FD">
                <w:rPr>
                  <w:rStyle w:val="Hyperlink"/>
                </w:rPr>
                <w:t>https://drive.google.com/file/d/1c0_1uG6FGaR0VnNRKViXwDbh5jAuTdwY/view?usp=share_link</w:t>
              </w:r>
            </w:hyperlink>
            <w:r w:rsidR="002E31A6">
              <w:t xml:space="preserve"> </w:t>
            </w:r>
          </w:p>
        </w:tc>
      </w:tr>
    </w:tbl>
    <w:p w:rsidR="00A51F67" w:rsidRDefault="004274EF" w:rsidP="00A51F67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>medium blog post</w:t>
      </w:r>
    </w:p>
    <w:p w:rsidR="00653ACF" w:rsidRDefault="00653ACF" w:rsidP="00653ACF">
      <w:pPr>
        <w:pStyle w:val="ListBullet"/>
      </w:pPr>
      <w:r w:rsidRPr="00FD6529">
        <w:rPr>
          <w:b/>
        </w:rPr>
        <w:t>A BREIF NOTE ON WHAT REGRESSION IS</w:t>
      </w:r>
      <w:r>
        <w:t xml:space="preserve"> (An article that introduces the basics of Regression analysis)</w:t>
      </w:r>
    </w:p>
    <w:p w:rsidR="00640127" w:rsidRDefault="00A51F67" w:rsidP="00653ACF">
      <w:pPr>
        <w:pStyle w:val="ListBullet"/>
        <w:numPr>
          <w:ilvl w:val="0"/>
          <w:numId w:val="0"/>
        </w:numPr>
        <w:ind w:left="360"/>
      </w:pPr>
      <w:r>
        <w:t xml:space="preserve">URL: </w:t>
      </w:r>
      <w:hyperlink r:id="rId17" w:history="1">
        <w:r w:rsidR="002E31A6" w:rsidRPr="005D18FD">
          <w:rPr>
            <w:rStyle w:val="Hyperlink"/>
          </w:rPr>
          <w:t>https://medium.com/@gadhasuakhil/a-brief-note-on-what-regression-is-276d736ea707</w:t>
        </w:r>
      </w:hyperlink>
      <w:r w:rsidR="002E31A6">
        <w:t xml:space="preserve"> </w:t>
      </w:r>
    </w:p>
    <w:p w:rsidR="004274EF" w:rsidRPr="00CF1A49" w:rsidRDefault="004274EF" w:rsidP="004274EF">
      <w:pPr>
        <w:pStyle w:val="Heading1"/>
      </w:pPr>
      <w:r>
        <w:t>hobbies &amp; 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69"/>
        <w:gridCol w:w="5269"/>
      </w:tblGrid>
      <w:tr w:rsidR="004274EF" w:rsidRPr="006E1507" w:rsidTr="00931275">
        <w:tc>
          <w:tcPr>
            <w:tcW w:w="4680" w:type="dxa"/>
          </w:tcPr>
          <w:p w:rsidR="004274EF" w:rsidRPr="006E1507" w:rsidRDefault="004274EF" w:rsidP="00931275">
            <w:pPr>
              <w:pStyle w:val="ListBullet"/>
              <w:contextualSpacing w:val="0"/>
            </w:pPr>
            <w:r>
              <w:t>Gardening</w:t>
            </w:r>
          </w:p>
          <w:p w:rsidR="004274EF" w:rsidRDefault="004274EF" w:rsidP="00931275">
            <w:pPr>
              <w:pStyle w:val="ListBullet"/>
              <w:contextualSpacing w:val="0"/>
            </w:pPr>
            <w:r>
              <w:t>Cooking</w:t>
            </w:r>
          </w:p>
          <w:p w:rsidR="004274EF" w:rsidRPr="006E1507" w:rsidRDefault="004274EF" w:rsidP="00931275">
            <w:pPr>
              <w:pStyle w:val="ListBullet"/>
              <w:contextualSpacing w:val="0"/>
            </w:pPr>
            <w:r>
              <w:t>Art</w:t>
            </w:r>
          </w:p>
        </w:tc>
        <w:tc>
          <w:tcPr>
            <w:tcW w:w="4680" w:type="dxa"/>
            <w:tcMar>
              <w:left w:w="360" w:type="dxa"/>
            </w:tcMar>
          </w:tcPr>
          <w:p w:rsidR="004274EF" w:rsidRPr="006E1507" w:rsidRDefault="004274EF" w:rsidP="00931275">
            <w:pPr>
              <w:pStyle w:val="ListBullet"/>
              <w:contextualSpacing w:val="0"/>
            </w:pPr>
            <w:r>
              <w:t>Listening to Music</w:t>
            </w:r>
          </w:p>
          <w:p w:rsidR="004274EF" w:rsidRPr="006E1507" w:rsidRDefault="004274EF" w:rsidP="00931275">
            <w:pPr>
              <w:pStyle w:val="ListBullet"/>
              <w:contextualSpacing w:val="0"/>
            </w:pPr>
            <w:r>
              <w:t>Car Driving</w:t>
            </w:r>
          </w:p>
          <w:p w:rsidR="004274EF" w:rsidRPr="006E1507" w:rsidRDefault="004274EF" w:rsidP="00931275">
            <w:pPr>
              <w:pStyle w:val="ListBullet"/>
              <w:contextualSpacing w:val="0"/>
            </w:pPr>
            <w:r>
              <w:t>Travel</w:t>
            </w:r>
          </w:p>
        </w:tc>
      </w:tr>
    </w:tbl>
    <w:p w:rsidR="004274EF" w:rsidRPr="006E1507" w:rsidRDefault="004274EF" w:rsidP="00653ACF">
      <w:pPr>
        <w:pStyle w:val="ListBullet"/>
        <w:numPr>
          <w:ilvl w:val="0"/>
          <w:numId w:val="0"/>
        </w:numPr>
        <w:ind w:left="360"/>
      </w:pPr>
    </w:p>
    <w:sectPr w:rsidR="004274EF" w:rsidRPr="006E1507" w:rsidSect="00FD6529">
      <w:footerReference w:type="default" r:id="rId18"/>
      <w:headerReference w:type="first" r:id="rId19"/>
      <w:pgSz w:w="12240" w:h="15840" w:code="1"/>
      <w:pgMar w:top="851" w:right="851" w:bottom="851" w:left="85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94F" w:rsidRDefault="00E3194F" w:rsidP="0068194B">
      <w:r>
        <w:separator/>
      </w:r>
    </w:p>
    <w:p w:rsidR="00E3194F" w:rsidRDefault="00E3194F"/>
    <w:p w:rsidR="00E3194F" w:rsidRDefault="00E3194F"/>
  </w:endnote>
  <w:endnote w:type="continuationSeparator" w:id="0">
    <w:p w:rsidR="00E3194F" w:rsidRDefault="00E3194F" w:rsidP="0068194B">
      <w:r>
        <w:continuationSeparator/>
      </w:r>
    </w:p>
    <w:p w:rsidR="00E3194F" w:rsidRDefault="00E3194F"/>
    <w:p w:rsidR="00E3194F" w:rsidRDefault="00E31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94F" w:rsidRDefault="00E3194F" w:rsidP="0068194B">
      <w:r>
        <w:separator/>
      </w:r>
    </w:p>
    <w:p w:rsidR="00E3194F" w:rsidRDefault="00E3194F"/>
    <w:p w:rsidR="00E3194F" w:rsidRDefault="00E3194F"/>
  </w:footnote>
  <w:footnote w:type="continuationSeparator" w:id="0">
    <w:p w:rsidR="00E3194F" w:rsidRDefault="00E3194F" w:rsidP="0068194B">
      <w:r>
        <w:continuationSeparator/>
      </w:r>
    </w:p>
    <w:p w:rsidR="00E3194F" w:rsidRDefault="00E3194F"/>
    <w:p w:rsidR="00E3194F" w:rsidRDefault="00E3194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0EEFF2" wp14:editId="13181D7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A48E5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62"/>
    <w:rsid w:val="000001EF"/>
    <w:rsid w:val="00007322"/>
    <w:rsid w:val="00007728"/>
    <w:rsid w:val="00024584"/>
    <w:rsid w:val="00024730"/>
    <w:rsid w:val="00044390"/>
    <w:rsid w:val="00047F37"/>
    <w:rsid w:val="00055E95"/>
    <w:rsid w:val="0007021F"/>
    <w:rsid w:val="000B2BA5"/>
    <w:rsid w:val="000D1A76"/>
    <w:rsid w:val="000F2F8C"/>
    <w:rsid w:val="0010006E"/>
    <w:rsid w:val="001045A8"/>
    <w:rsid w:val="00104EA8"/>
    <w:rsid w:val="00114A91"/>
    <w:rsid w:val="001427E1"/>
    <w:rsid w:val="00163668"/>
    <w:rsid w:val="00171566"/>
    <w:rsid w:val="00174676"/>
    <w:rsid w:val="001755A8"/>
    <w:rsid w:val="001778FF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31A6"/>
    <w:rsid w:val="002E7E61"/>
    <w:rsid w:val="002F05E5"/>
    <w:rsid w:val="002F254D"/>
    <w:rsid w:val="002F30E4"/>
    <w:rsid w:val="00307140"/>
    <w:rsid w:val="00316DFF"/>
    <w:rsid w:val="00325B57"/>
    <w:rsid w:val="00336056"/>
    <w:rsid w:val="0034265C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4EF"/>
    <w:rsid w:val="004319E0"/>
    <w:rsid w:val="00437E8C"/>
    <w:rsid w:val="00440225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BCD"/>
    <w:rsid w:val="00535353"/>
    <w:rsid w:val="00543F87"/>
    <w:rsid w:val="00566A35"/>
    <w:rsid w:val="0056701E"/>
    <w:rsid w:val="005740D7"/>
    <w:rsid w:val="005854F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0127"/>
    <w:rsid w:val="00653ACF"/>
    <w:rsid w:val="00655007"/>
    <w:rsid w:val="006618E9"/>
    <w:rsid w:val="0068194B"/>
    <w:rsid w:val="00691BB9"/>
    <w:rsid w:val="00692703"/>
    <w:rsid w:val="006A1962"/>
    <w:rsid w:val="006B5D48"/>
    <w:rsid w:val="006B7D7B"/>
    <w:rsid w:val="006C1A5E"/>
    <w:rsid w:val="006C1A62"/>
    <w:rsid w:val="006E1507"/>
    <w:rsid w:val="006F09A5"/>
    <w:rsid w:val="00712D8B"/>
    <w:rsid w:val="007273B7"/>
    <w:rsid w:val="00733E0A"/>
    <w:rsid w:val="0074403D"/>
    <w:rsid w:val="00746D44"/>
    <w:rsid w:val="007538DC"/>
    <w:rsid w:val="00757803"/>
    <w:rsid w:val="0077722E"/>
    <w:rsid w:val="0079206B"/>
    <w:rsid w:val="00796076"/>
    <w:rsid w:val="007B1CF7"/>
    <w:rsid w:val="007C0566"/>
    <w:rsid w:val="007C606B"/>
    <w:rsid w:val="007C6CAD"/>
    <w:rsid w:val="007D7642"/>
    <w:rsid w:val="007E6A61"/>
    <w:rsid w:val="00801140"/>
    <w:rsid w:val="00803404"/>
    <w:rsid w:val="0082428E"/>
    <w:rsid w:val="00834955"/>
    <w:rsid w:val="00845F0F"/>
    <w:rsid w:val="0085322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63A"/>
    <w:rsid w:val="0097790C"/>
    <w:rsid w:val="0098506E"/>
    <w:rsid w:val="009869DD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2890"/>
    <w:rsid w:val="00A34BA2"/>
    <w:rsid w:val="00A36F27"/>
    <w:rsid w:val="00A373BD"/>
    <w:rsid w:val="00A42E32"/>
    <w:rsid w:val="00A46E63"/>
    <w:rsid w:val="00A51DC5"/>
    <w:rsid w:val="00A51F67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0662"/>
    <w:rsid w:val="00B10EBE"/>
    <w:rsid w:val="00B14F78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15AF"/>
    <w:rsid w:val="00BB4E51"/>
    <w:rsid w:val="00BD431F"/>
    <w:rsid w:val="00BD66B0"/>
    <w:rsid w:val="00BE423E"/>
    <w:rsid w:val="00BF61AC"/>
    <w:rsid w:val="00C47FA6"/>
    <w:rsid w:val="00C57FC6"/>
    <w:rsid w:val="00C66A7D"/>
    <w:rsid w:val="00C779DA"/>
    <w:rsid w:val="00C814F7"/>
    <w:rsid w:val="00C875D4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54BA6"/>
    <w:rsid w:val="00D66A52"/>
    <w:rsid w:val="00D66EFA"/>
    <w:rsid w:val="00D72A2D"/>
    <w:rsid w:val="00D9521A"/>
    <w:rsid w:val="00DA3914"/>
    <w:rsid w:val="00DA59AA"/>
    <w:rsid w:val="00DB0153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7A0C"/>
    <w:rsid w:val="00E14498"/>
    <w:rsid w:val="00E21829"/>
    <w:rsid w:val="00E2397A"/>
    <w:rsid w:val="00E254DB"/>
    <w:rsid w:val="00E300FC"/>
    <w:rsid w:val="00E3194F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6277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147D"/>
    <w:rsid w:val="00FB0C4F"/>
    <w:rsid w:val="00FB31C1"/>
    <w:rsid w:val="00FB58F2"/>
    <w:rsid w:val="00FB6E80"/>
    <w:rsid w:val="00FC6AEA"/>
    <w:rsid w:val="00FD27CB"/>
    <w:rsid w:val="00FD3D13"/>
    <w:rsid w:val="00FD6529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5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A32890"/>
    <w:rPr>
      <w:b/>
      <w:bCs/>
    </w:rPr>
  </w:style>
  <w:style w:type="character" w:customStyle="1" w:styleId="white-space-pre">
    <w:name w:val="white-space-pre"/>
    <w:basedOn w:val="DefaultParagraphFont"/>
    <w:rsid w:val="00A3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akhil117/My-Certifications/blob/main/NSIC_Internship_hyd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khil117/Academic-Projects-Mini" TargetMode="External"/><Relationship Id="rId17" Type="http://schemas.openxmlformats.org/officeDocument/2006/relationships/hyperlink" Target="https://medium.com/@gadhasuakhil/a-brief-note-on-what-regression-is-276d736ea7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c0_1uG6FGaR0VnNRKViXwDbh5jAuTdwY/view?usp=share_lin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akhil117/Robust-Yield-Prediction-on-various-Farm-Processing-Units.g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gakhil117/Innovative-Idea-on-seaweed-ADYAPUTA" TargetMode="External"/><Relationship Id="rId10" Type="http://schemas.openxmlformats.org/officeDocument/2006/relationships/hyperlink" Target="https://www.linkedin.com/in/akhil-gadhasu-78a0b714b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gakhil117/My-Certification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8D4B8E16B843B3ABE2EC575FACF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B4520-F10F-4AA1-8D09-1EDF1709E80A}"/>
      </w:docPartPr>
      <w:docPartBody>
        <w:p w:rsidR="00F830ED" w:rsidRDefault="000257D8" w:rsidP="000257D8">
          <w:pPr>
            <w:pStyle w:val="A38D4B8E16B843B3ABE2EC575FACF55D"/>
          </w:pPr>
          <w:r w:rsidRPr="00CF1A49">
            <w:t>·</w:t>
          </w:r>
        </w:p>
      </w:docPartBody>
    </w:docPart>
    <w:docPart>
      <w:docPartPr>
        <w:name w:val="BE382E069AF74E9A9866F792A7BB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D0B15-E62A-4F83-8830-50EC6B71C8EA}"/>
      </w:docPartPr>
      <w:docPartBody>
        <w:p w:rsidR="00F830ED" w:rsidRDefault="000257D8" w:rsidP="000257D8">
          <w:pPr>
            <w:pStyle w:val="BE382E069AF74E9A9866F792A7BB3F5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DE"/>
    <w:rsid w:val="00002BDE"/>
    <w:rsid w:val="000257D8"/>
    <w:rsid w:val="003D10DA"/>
    <w:rsid w:val="00A42B78"/>
    <w:rsid w:val="00BD627A"/>
    <w:rsid w:val="00D86EA2"/>
    <w:rsid w:val="00F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C67F4DF1E14B13ADF63EACC29E1E17">
    <w:name w:val="D8C67F4DF1E14B13ADF63EACC29E1E17"/>
  </w:style>
  <w:style w:type="paragraph" w:customStyle="1" w:styleId="E7271F4E655D45928C455812CF472E78">
    <w:name w:val="E7271F4E655D45928C455812CF472E78"/>
  </w:style>
  <w:style w:type="paragraph" w:customStyle="1" w:styleId="37681865713A4CDF85E66CEA0B9FDAAF">
    <w:name w:val="37681865713A4CDF85E66CEA0B9FDAAF"/>
  </w:style>
  <w:style w:type="paragraph" w:customStyle="1" w:styleId="D66521B27C224CB590EF0E37F3A84729">
    <w:name w:val="D66521B27C224CB590EF0E37F3A84729"/>
  </w:style>
  <w:style w:type="paragraph" w:customStyle="1" w:styleId="9C74D82AD6FB431B8F666C7ADB460592">
    <w:name w:val="9C74D82AD6FB431B8F666C7ADB460592"/>
  </w:style>
  <w:style w:type="paragraph" w:customStyle="1" w:styleId="4F006B6D71CE4A4883ED1143A5D8B08D">
    <w:name w:val="4F006B6D71CE4A4883ED1143A5D8B08D"/>
  </w:style>
  <w:style w:type="paragraph" w:customStyle="1" w:styleId="31DFDCDB6F674AC690AF87B61690FAAD">
    <w:name w:val="31DFDCDB6F674AC690AF87B61690FAAD"/>
    <w:rsid w:val="000257D8"/>
  </w:style>
  <w:style w:type="paragraph" w:customStyle="1" w:styleId="98AC56A64611454ABE3241C4EC12E608">
    <w:name w:val="98AC56A64611454ABE3241C4EC12E608"/>
    <w:rsid w:val="000257D8"/>
  </w:style>
  <w:style w:type="paragraph" w:customStyle="1" w:styleId="D7728FBD850342D78C72FEC0D964CBA9">
    <w:name w:val="D7728FBD850342D78C72FEC0D964CBA9"/>
    <w:rsid w:val="000257D8"/>
  </w:style>
  <w:style w:type="paragraph" w:customStyle="1" w:styleId="5799B7206B724DF99FD68390BE0DD14E">
    <w:name w:val="5799B7206B724DF99FD68390BE0DD14E"/>
    <w:rsid w:val="000257D8"/>
  </w:style>
  <w:style w:type="paragraph" w:customStyle="1" w:styleId="623E12E77B7747A1AA43FA93121F8116">
    <w:name w:val="623E12E77B7747A1AA43FA93121F8116"/>
    <w:rsid w:val="000257D8"/>
  </w:style>
  <w:style w:type="paragraph" w:customStyle="1" w:styleId="3843A110BA4545B7A3EB85A65CE272BC">
    <w:name w:val="3843A110BA4545B7A3EB85A65CE272BC"/>
    <w:rsid w:val="000257D8"/>
  </w:style>
  <w:style w:type="paragraph" w:customStyle="1" w:styleId="A38D4B8E16B843B3ABE2EC575FACF55D">
    <w:name w:val="A38D4B8E16B843B3ABE2EC575FACF55D"/>
    <w:rsid w:val="000257D8"/>
  </w:style>
  <w:style w:type="paragraph" w:customStyle="1" w:styleId="BE382E069AF74E9A9866F792A7BB3F5B">
    <w:name w:val="BE382E069AF74E9A9866F792A7BB3F5B"/>
    <w:rsid w:val="000257D8"/>
  </w:style>
  <w:style w:type="paragraph" w:customStyle="1" w:styleId="CF6AC8EB9E234836B48A2721CDA47FED">
    <w:name w:val="CF6AC8EB9E234836B48A2721CDA47FED"/>
    <w:rsid w:val="00F830ED"/>
  </w:style>
  <w:style w:type="paragraph" w:customStyle="1" w:styleId="54BCF2BC5B8B4F298EAC08F4AD25BA9C">
    <w:name w:val="54BCF2BC5B8B4F298EAC08F4AD25BA9C"/>
    <w:rsid w:val="00F830ED"/>
  </w:style>
  <w:style w:type="paragraph" w:customStyle="1" w:styleId="A4C81139488949FBA3805845B530485A">
    <w:name w:val="A4C81139488949FBA3805845B530485A"/>
    <w:rsid w:val="00F83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2023-05-08T03:05:00Z</dcterms:created>
  <dcterms:modified xsi:type="dcterms:W3CDTF">2023-05-08T09:56:00Z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